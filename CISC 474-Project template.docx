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7EC3C" w14:textId="279534DC" w:rsidR="005B4226" w:rsidRDefault="00A21616">
      <w:pPr>
        <w:pStyle w:val="Title"/>
      </w:pPr>
      <w:sdt>
        <w:sdtPr>
          <w:rPr>
            <w:rFonts w:cstheme="majorHAnsi"/>
            <w:sz w:val="28"/>
            <w:szCs w:val="28"/>
          </w:rPr>
          <w:alias w:val="Title"/>
          <w:tag w:val=""/>
          <w:id w:val="726351117"/>
          <w:placeholder>
            <w:docPart w:val="44004EE5ADB78945BC7622A1BCB759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Pr>
              <w:rFonts w:cstheme="majorHAnsi"/>
              <w:sz w:val="28"/>
              <w:szCs w:val="28"/>
            </w:rPr>
            <w:t>Title of the project Here</w:t>
          </w:r>
        </w:sdtContent>
      </w:sdt>
    </w:p>
    <w:p w14:paraId="42B5211D" w14:textId="16C42400" w:rsidR="00A21616" w:rsidRDefault="00A21616" w:rsidP="00A21616"/>
    <w:p w14:paraId="7DA5C12E" w14:textId="5AF0EFDB" w:rsidR="00A21616" w:rsidRDefault="00A21616" w:rsidP="00A21616"/>
    <w:p w14:paraId="682E7EFF" w14:textId="77777777" w:rsidR="00A21616" w:rsidRPr="00A21616" w:rsidRDefault="00A21616" w:rsidP="00A21616"/>
    <w:sdt>
      <w:sdtPr>
        <w:id w:val="-1736158886"/>
        <w:placeholder>
          <w:docPart w:val="810961AFF21C0F41B803D0FC1972A187"/>
        </w:placeholder>
        <w:temporary/>
        <w:showingPlcHdr/>
        <w15:appearance w15:val="hidden"/>
        <w:text/>
      </w:sdtPr>
      <w:sdtEndPr/>
      <w:sdtContent>
        <w:p w14:paraId="76AE9E59" w14:textId="77777777" w:rsidR="005B4226" w:rsidRDefault="00320F6E">
          <w:pPr>
            <w:pStyle w:val="Title2"/>
          </w:pPr>
          <w:r>
            <w:t>[Author Name(s), First M. Last, Omit Titles and Degrees]</w:t>
          </w:r>
        </w:p>
      </w:sdtContent>
    </w:sdt>
    <w:sdt>
      <w:sdtPr>
        <w:id w:val="-1771543088"/>
        <w:placeholder>
          <w:docPart w:val="DC7113A11C04F845BAE9B41E0E574E65"/>
        </w:placeholder>
        <w:temporary/>
        <w:showingPlcHdr/>
        <w15:appearance w15:val="hidden"/>
        <w:text/>
      </w:sdtPr>
      <w:sdtEndPr/>
      <w:sdtContent>
        <w:p w14:paraId="23FDB365" w14:textId="77777777" w:rsidR="005B4226" w:rsidRDefault="00320F6E">
          <w:pPr>
            <w:pStyle w:val="Title2"/>
          </w:pPr>
          <w:r>
            <w:t>[Institutional Affiliation(s)]</w:t>
          </w:r>
        </w:p>
      </w:sdtContent>
    </w:sdt>
    <w:p w14:paraId="2DE68310" w14:textId="77777777" w:rsidR="00A21616" w:rsidRDefault="00A21616">
      <w:pPr>
        <w:pStyle w:val="Title"/>
      </w:pPr>
    </w:p>
    <w:p w14:paraId="25F79649" w14:textId="77777777" w:rsidR="00A21616" w:rsidRDefault="00A21616">
      <w:pPr>
        <w:pStyle w:val="Title"/>
      </w:pPr>
    </w:p>
    <w:p w14:paraId="7B2062A5" w14:textId="77777777" w:rsidR="00A21616" w:rsidRDefault="00A21616">
      <w:pPr>
        <w:pStyle w:val="Title"/>
      </w:pPr>
    </w:p>
    <w:p w14:paraId="454F13FF" w14:textId="77777777" w:rsidR="00A21616" w:rsidRDefault="00A21616">
      <w:pPr>
        <w:pStyle w:val="Title"/>
      </w:pPr>
    </w:p>
    <w:p w14:paraId="0B6226E6" w14:textId="77777777" w:rsidR="00A21616" w:rsidRDefault="00A21616">
      <w:pPr>
        <w:pStyle w:val="Title"/>
      </w:pPr>
    </w:p>
    <w:p w14:paraId="3D4B8716" w14:textId="77777777" w:rsidR="00A21616" w:rsidRDefault="00A21616">
      <w:pPr>
        <w:pStyle w:val="Title"/>
      </w:pPr>
    </w:p>
    <w:p w14:paraId="56D7F54B" w14:textId="158A2286" w:rsidR="005B4226" w:rsidRDefault="00A21616">
      <w:pPr>
        <w:pStyle w:val="Title"/>
      </w:pPr>
      <w:r>
        <w:t>Fall 2022</w:t>
      </w:r>
    </w:p>
    <w:p w14:paraId="35EA22A7" w14:textId="3C8AC632" w:rsidR="005B4226" w:rsidRDefault="005B4226"/>
    <w:p w14:paraId="69A5AC8C" w14:textId="6FA9A18A" w:rsidR="005B4226" w:rsidRDefault="00320F6E" w:rsidP="00A21616">
      <w:r>
        <w:br w:type="page"/>
      </w:r>
    </w:p>
    <w:p w14:paraId="13D96262" w14:textId="0F4A721C" w:rsidR="005B4226" w:rsidRDefault="001F1C0D" w:rsidP="00A21616">
      <w:pPr>
        <w:pStyle w:val="Heading1"/>
        <w:jc w:val="left"/>
      </w:pPr>
      <w:r>
        <w:lastRenderedPageBreak/>
        <w:t>Introduction</w:t>
      </w:r>
      <w:r w:rsidR="00564431">
        <w:t xml:space="preserve"> and Problem Formulation</w:t>
      </w:r>
    </w:p>
    <w:p w14:paraId="15A0162E" w14:textId="45731742" w:rsidR="005B4226" w:rsidRDefault="001F1C0D">
      <w:r>
        <w:t xml:space="preserve">In this section you need to provide </w:t>
      </w:r>
      <w:r w:rsidR="00564431">
        <w:t>a short introduction to the problem. What is the problem that you are trying to solve.</w:t>
      </w:r>
      <w:r w:rsidR="003950C9">
        <w:t xml:space="preserve"> You should also provide information regarding action space, state space and reward s</w:t>
      </w:r>
      <w:r w:rsidR="00A54C78">
        <w:t>cheme.</w:t>
      </w:r>
    </w:p>
    <w:p w14:paraId="6B500E19" w14:textId="56038961" w:rsidR="00E379A4" w:rsidRPr="00E379A4" w:rsidRDefault="00E379A4" w:rsidP="00F9733E">
      <w:pPr>
        <w:rPr>
          <w:rFonts w:asciiTheme="majorHAnsi" w:eastAsiaTheme="majorEastAsia" w:hAnsiTheme="majorHAnsi" w:cstheme="majorBidi"/>
          <w:b/>
          <w:bCs/>
        </w:rPr>
      </w:pPr>
      <w:r w:rsidRPr="004236ED">
        <w:rPr>
          <w:rFonts w:asciiTheme="majorHAnsi" w:eastAsiaTheme="majorEastAsia" w:hAnsiTheme="majorHAnsi" w:cstheme="majorBidi"/>
          <w:b/>
          <w:bCs/>
        </w:rPr>
        <w:t>State/ Observation Space</w:t>
      </w:r>
      <w:r>
        <w:rPr>
          <w:rStyle w:val="Heading3Char"/>
        </w:rPr>
        <w:t>.</w:t>
      </w:r>
      <w:r>
        <w:rPr>
          <w:rStyle w:val="Heading3Char"/>
        </w:rPr>
        <w:t xml:space="preserve"> </w:t>
      </w:r>
      <w:r w:rsidRPr="00BD3D1F">
        <w:t xml:space="preserve">What is the state and observation space of your problem. What is the size of </w:t>
      </w:r>
      <w:r w:rsidR="00ED5B12" w:rsidRPr="00BD3D1F">
        <w:t>the state space. Is it continuous or discrete?</w:t>
      </w:r>
      <w:r w:rsidR="00BD3D1F">
        <w:t xml:space="preserve"> For example in the </w:t>
      </w:r>
      <w:hyperlink r:id="rId8" w:history="1">
        <w:r w:rsidR="00BD3D1F" w:rsidRPr="000D1D7A">
          <w:rPr>
            <w:rStyle w:val="Hyperlink"/>
          </w:rPr>
          <w:t>mountain car</w:t>
        </w:r>
      </w:hyperlink>
      <w:r w:rsidR="00BD3D1F">
        <w:t xml:space="preserve"> problem mentioned in the class (</w:t>
      </w:r>
      <w:r w:rsidR="00014A1E">
        <w:t>SARSA tutorial</w:t>
      </w:r>
      <w:r w:rsidR="00BD3D1F">
        <w:t>)</w:t>
      </w:r>
      <w:r w:rsidR="004229A7">
        <w:t xml:space="preserve">, </w:t>
      </w:r>
      <w:r w:rsidR="004229A7" w:rsidRPr="004229A7">
        <w:t>the observation space in a vector [car position, car velocity]</w:t>
      </w:r>
      <w:r w:rsidR="004229A7">
        <w:t>.</w:t>
      </w:r>
      <w:r w:rsidR="00F9733E">
        <w:t xml:space="preserve"> As</w:t>
      </w:r>
      <w:r w:rsidR="00F9733E" w:rsidRPr="00F9733E">
        <w:t xml:space="preserve"> this is a </w:t>
      </w:r>
      <w:r w:rsidR="00F9733E" w:rsidRPr="00F9733E">
        <w:t>one-dimensional</w:t>
      </w:r>
      <w:r w:rsidR="00F9733E" w:rsidRPr="00F9733E">
        <w:t xml:space="preserve"> problem, with a car moving on a curve like feature, its location is given by a continuous value between [-1.2,0.6] and the velocity is a bounded continuous value between [-0.07,0.07].</w:t>
      </w:r>
    </w:p>
    <w:p w14:paraId="2D760680" w14:textId="3020CF2C" w:rsidR="00564431" w:rsidRDefault="00564431" w:rsidP="00537F9B">
      <w:r>
        <w:rPr>
          <w:rStyle w:val="Heading3Char"/>
        </w:rPr>
        <w:t>Action Space</w:t>
      </w:r>
      <w:r>
        <w:rPr>
          <w:rStyle w:val="Heading3Char"/>
        </w:rPr>
        <w:t xml:space="preserve">. </w:t>
      </w:r>
      <w:r w:rsidR="00F5249B" w:rsidRPr="0001054F">
        <w:t xml:space="preserve">The same as observation space you need to specify your action space, what are the actions in your problem. What is the size of the action space? Is it continuous or </w:t>
      </w:r>
      <w:r w:rsidR="0001054F" w:rsidRPr="0001054F">
        <w:t>discrete?</w:t>
      </w:r>
      <w:r w:rsidR="0001054F">
        <w:t xml:space="preserve"> </w:t>
      </w:r>
      <w:r w:rsidR="00537F9B">
        <w:t xml:space="preserve">For example, the action space in </w:t>
      </w:r>
      <w:r w:rsidR="0001054F">
        <w:t>mountain car problem</w:t>
      </w:r>
      <w:r w:rsidR="00537F9B">
        <w:t xml:space="preserve"> </w:t>
      </w:r>
      <w:r w:rsidR="00537F9B" w:rsidRPr="00537F9B">
        <w:t xml:space="preserve">is discrete and given as [Left, Neutral, </w:t>
      </w:r>
      <w:proofErr w:type="gramStart"/>
      <w:r w:rsidR="00537F9B" w:rsidRPr="00537F9B">
        <w:t>Right</w:t>
      </w:r>
      <w:proofErr w:type="gramEnd"/>
      <w:r w:rsidR="00537F9B" w:rsidRPr="00537F9B">
        <w:t>]. </w:t>
      </w:r>
    </w:p>
    <w:p w14:paraId="18BBC47E" w14:textId="1920B9C1" w:rsidR="006B621F" w:rsidRDefault="00564431" w:rsidP="003367F7">
      <w:r>
        <w:rPr>
          <w:rStyle w:val="Heading3Char"/>
        </w:rPr>
        <w:t>Reward</w:t>
      </w:r>
      <w:r>
        <w:rPr>
          <w:rStyle w:val="Heading3Char"/>
        </w:rPr>
        <w:t xml:space="preserve"> </w:t>
      </w:r>
      <w:r>
        <w:rPr>
          <w:rStyle w:val="Heading3Char"/>
        </w:rPr>
        <w:t>Scheme</w:t>
      </w:r>
      <w:r>
        <w:rPr>
          <w:rStyle w:val="Heading3Char"/>
        </w:rPr>
        <w:t>.</w:t>
      </w:r>
      <w:r w:rsidR="00052BB6">
        <w:rPr>
          <w:rStyle w:val="Heading3Char"/>
        </w:rPr>
        <w:t xml:space="preserve"> </w:t>
      </w:r>
      <w:r w:rsidR="00052BB6" w:rsidRPr="00052BB6">
        <w:t>Here you need to describe your reward formulation</w:t>
      </w:r>
      <w:r w:rsidR="003367F7">
        <w:t xml:space="preserve">. In the previous example, </w:t>
      </w:r>
      <w:r w:rsidR="003367F7" w:rsidRPr="003367F7">
        <w:t xml:space="preserve">reward </w:t>
      </w:r>
      <w:r w:rsidR="006B621F">
        <w:t>formulation</w:t>
      </w:r>
      <w:r w:rsidR="009413FF">
        <w:t xml:space="preserve"> is defined as</w:t>
      </w:r>
      <w:r w:rsidR="006B621F">
        <w:t>:</w:t>
      </w:r>
    </w:p>
    <w:p w14:paraId="5D40FC38" w14:textId="3F4CB7B6" w:rsidR="00C33A76" w:rsidRDefault="0035504C" w:rsidP="003367F7">
      <m:oMathPara>
        <m:oMath>
          <m:r>
            <w:rPr>
              <w:rFonts w:ascii="Cambria Math" w:hAnsi="Cambria Math"/>
            </w:rPr>
            <m:t>r=</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
                    <w:rPr>
                      <w:rFonts w:ascii="Cambria Math" w:hAnsi="Cambria Math"/>
                    </w:rPr>
                    <m:t>1</m:t>
                  </m:r>
                  <m:r>
                    <w:rPr>
                      <w:rFonts w:ascii="Cambria Math" w:hAnsi="Cambria Math"/>
                    </w:rPr>
                    <m:t>,  &amp;</m:t>
                  </m:r>
                  <m:r>
                    <w:rPr>
                      <w:rFonts w:ascii="Cambria Math" w:hAnsi="Cambria Math"/>
                    </w:rPr>
                    <m:t xml:space="preserve"> for any tra</m:t>
                  </m:r>
                  <m:r>
                    <w:rPr>
                      <w:rFonts w:ascii="Cambria Math" w:hAnsi="Cambria Math"/>
                    </w:rPr>
                    <m:t>nsition from any state</m:t>
                  </m:r>
                </m:e>
                <m:e>
                  <m:r>
                    <w:rPr>
                      <w:rFonts w:ascii="Cambria Math" w:hAnsi="Cambria Math"/>
                    </w:rPr>
                    <m:t>+100</m:t>
                  </m:r>
                  <m:r>
                    <w:rPr>
                      <w:rFonts w:ascii="Cambria Math" w:hAnsi="Cambria Math"/>
                    </w:rPr>
                    <m:t>,  &amp;</m:t>
                  </m:r>
                  <m:r>
                    <w:rPr>
                      <w:rFonts w:ascii="Cambria Math" w:hAnsi="Cambria Math"/>
                    </w:rPr>
                    <m:t>when the agent reaches the objective (the flag)</m:t>
                  </m:r>
                </m:e>
              </m:eqArr>
            </m:e>
          </m:d>
        </m:oMath>
      </m:oMathPara>
    </w:p>
    <w:p w14:paraId="798E0C5D" w14:textId="72674305" w:rsidR="00564431" w:rsidRDefault="00564431"/>
    <w:p w14:paraId="13B8C9F2" w14:textId="3286425E" w:rsidR="00564431" w:rsidRDefault="00564431" w:rsidP="00564431">
      <w:pPr>
        <w:pStyle w:val="Heading1"/>
        <w:jc w:val="left"/>
      </w:pPr>
      <w:r>
        <w:t>Methodology and Algorithm Description</w:t>
      </w:r>
    </w:p>
    <w:p w14:paraId="7E861E75" w14:textId="459737C2" w:rsidR="0004240E" w:rsidRDefault="003950C9" w:rsidP="0004240E">
      <w:r w:rsidRPr="003950C9">
        <w:t>The description of the algorithm, network architecture and</w:t>
      </w:r>
      <w:r w:rsidR="0078533F">
        <w:t xml:space="preserve"> your</w:t>
      </w:r>
      <w:r w:rsidRPr="003950C9">
        <w:t xml:space="preserve"> implementation</w:t>
      </w:r>
      <w:r w:rsidR="0078533F">
        <w:t xml:space="preserve">. What kind of methods </w:t>
      </w:r>
      <w:r w:rsidR="0004240E">
        <w:t>you explored to solve the problem?</w:t>
      </w:r>
      <w:r w:rsidR="0078533F">
        <w:t xml:space="preserve"> If you had to </w:t>
      </w:r>
      <w:r w:rsidR="00331144">
        <w:t xml:space="preserve">for </w:t>
      </w:r>
      <w:r w:rsidR="0004240E">
        <w:t>example,</w:t>
      </w:r>
      <w:r w:rsidR="00331144">
        <w:t xml:space="preserve"> use any </w:t>
      </w:r>
      <w:r w:rsidR="0004240E">
        <w:t>type</w:t>
      </w:r>
      <w:r w:rsidR="00331144">
        <w:t xml:space="preserve"> of discretization </w:t>
      </w:r>
      <w:r w:rsidR="0004240E">
        <w:t>method to discretize your o</w:t>
      </w:r>
      <w:r w:rsidR="00331144">
        <w:t>bservation space you can describe it here</w:t>
      </w:r>
      <w:r w:rsidRPr="003950C9">
        <w:t>.</w:t>
      </w:r>
    </w:p>
    <w:p w14:paraId="7E83009D" w14:textId="4A8C6229" w:rsidR="00564431" w:rsidRDefault="003950C9" w:rsidP="0004240E">
      <w:r w:rsidRPr="003950C9">
        <w:lastRenderedPageBreak/>
        <w:t xml:space="preserve">The selection of hyperparameters </w:t>
      </w:r>
      <w:r w:rsidR="0004240E">
        <w:t>can also be</w:t>
      </w:r>
      <w:r w:rsidRPr="003950C9">
        <w:t xml:space="preserve"> </w:t>
      </w:r>
      <w:r w:rsidR="00470C1C" w:rsidRPr="003950C9">
        <w:t>discussed</w:t>
      </w:r>
      <w:r w:rsidR="0004240E">
        <w:t xml:space="preserve"> here.</w:t>
      </w:r>
      <w:r w:rsidRPr="003950C9">
        <w:t xml:space="preserve"> </w:t>
      </w:r>
      <w:r w:rsidR="0004240E">
        <w:t>This process</w:t>
      </w:r>
      <w:r w:rsidRPr="003950C9">
        <w:t xml:space="preserve"> is important in determining how the agent will function.</w:t>
      </w:r>
    </w:p>
    <w:p w14:paraId="069E9A50" w14:textId="77777777" w:rsidR="005D4F19" w:rsidRDefault="005D4F19" w:rsidP="0004240E"/>
    <w:p w14:paraId="7860C828" w14:textId="77777777" w:rsidR="005D4F19" w:rsidRDefault="00564431" w:rsidP="005D4F19">
      <w:pPr>
        <w:pStyle w:val="Heading1"/>
        <w:jc w:val="left"/>
      </w:pPr>
      <w:r>
        <w:t>Results</w:t>
      </w:r>
    </w:p>
    <w:p w14:paraId="7E4B941A" w14:textId="77777777" w:rsidR="00594F3F" w:rsidRDefault="00470C1C" w:rsidP="009D7F5B">
      <w:pPr>
        <w:pStyle w:val="Heading1"/>
        <w:ind w:firstLine="720"/>
        <w:jc w:val="left"/>
        <w:rPr>
          <w:rFonts w:asciiTheme="minorHAnsi" w:eastAsiaTheme="minorEastAsia" w:hAnsiTheme="minorHAnsi" w:cstheme="minorBidi"/>
          <w:b w:val="0"/>
          <w:bCs w:val="0"/>
        </w:rPr>
      </w:pPr>
      <w:r w:rsidRPr="001F1C0D">
        <w:rPr>
          <w:rFonts w:asciiTheme="minorHAnsi" w:eastAsiaTheme="minorEastAsia" w:hAnsiTheme="minorHAnsi" w:cstheme="minorBidi"/>
          <w:b w:val="0"/>
          <w:bCs w:val="0"/>
        </w:rPr>
        <w:t>For the results section</w:t>
      </w:r>
      <w:r w:rsidR="00037AFD">
        <w:rPr>
          <w:rFonts w:asciiTheme="minorHAnsi" w:eastAsiaTheme="minorEastAsia" w:hAnsiTheme="minorHAnsi" w:cstheme="minorBidi"/>
          <w:b w:val="0"/>
          <w:bCs w:val="0"/>
        </w:rPr>
        <w:t>,</w:t>
      </w:r>
      <w:r w:rsidRPr="001F1C0D">
        <w:rPr>
          <w:rFonts w:asciiTheme="minorHAnsi" w:eastAsiaTheme="minorEastAsia" w:hAnsiTheme="minorHAnsi" w:cstheme="minorBidi"/>
          <w:b w:val="0"/>
          <w:bCs w:val="0"/>
        </w:rPr>
        <w:t xml:space="preserve"> </w:t>
      </w:r>
      <w:r w:rsidR="00A929BA" w:rsidRPr="005D4F19">
        <w:rPr>
          <w:rFonts w:asciiTheme="minorHAnsi" w:eastAsiaTheme="minorEastAsia" w:hAnsiTheme="minorHAnsi" w:cstheme="minorBidi"/>
          <w:b w:val="0"/>
          <w:bCs w:val="0"/>
        </w:rPr>
        <w:t xml:space="preserve">you should </w:t>
      </w:r>
      <w:r w:rsidR="00A929BA" w:rsidRPr="001F1C0D">
        <w:rPr>
          <w:rFonts w:asciiTheme="minorHAnsi" w:eastAsiaTheme="minorEastAsia" w:hAnsiTheme="minorHAnsi" w:cstheme="minorBidi"/>
          <w:b w:val="0"/>
          <w:bCs w:val="0"/>
        </w:rPr>
        <w:t xml:space="preserve">discuss why you </w:t>
      </w:r>
      <w:r w:rsidR="00037AFD">
        <w:rPr>
          <w:rFonts w:asciiTheme="minorHAnsi" w:eastAsiaTheme="minorEastAsia" w:hAnsiTheme="minorHAnsi" w:cstheme="minorBidi"/>
          <w:b w:val="0"/>
          <w:bCs w:val="0"/>
        </w:rPr>
        <w:t>obtained</w:t>
      </w:r>
      <w:r w:rsidR="00A929BA" w:rsidRPr="001F1C0D">
        <w:rPr>
          <w:rFonts w:asciiTheme="minorHAnsi" w:eastAsiaTheme="minorEastAsia" w:hAnsiTheme="minorHAnsi" w:cstheme="minorBidi"/>
          <w:b w:val="0"/>
          <w:bCs w:val="0"/>
        </w:rPr>
        <w:t xml:space="preserve"> </w:t>
      </w:r>
      <w:r w:rsidR="00A929BA" w:rsidRPr="005D4F19">
        <w:rPr>
          <w:rFonts w:asciiTheme="minorHAnsi" w:eastAsiaTheme="minorEastAsia" w:hAnsiTheme="minorHAnsi" w:cstheme="minorBidi"/>
          <w:b w:val="0"/>
          <w:bCs w:val="0"/>
        </w:rPr>
        <w:t>the</w:t>
      </w:r>
      <w:r w:rsidR="00A929BA" w:rsidRPr="005D4F19">
        <w:rPr>
          <w:rFonts w:asciiTheme="minorHAnsi" w:eastAsiaTheme="minorEastAsia" w:hAnsiTheme="minorHAnsi" w:cstheme="minorBidi"/>
          <w:b w:val="0"/>
          <w:bCs w:val="0"/>
        </w:rPr>
        <w:t xml:space="preserve"> results</w:t>
      </w:r>
      <w:r w:rsidR="00AF17E0" w:rsidRPr="005D4F19">
        <w:rPr>
          <w:rFonts w:asciiTheme="minorHAnsi" w:eastAsiaTheme="minorEastAsia" w:hAnsiTheme="minorHAnsi" w:cstheme="minorBidi"/>
          <w:b w:val="0"/>
          <w:bCs w:val="0"/>
        </w:rPr>
        <w:t xml:space="preserve"> you </w:t>
      </w:r>
      <w:r w:rsidR="00D06E8F">
        <w:rPr>
          <w:rFonts w:asciiTheme="minorHAnsi" w:eastAsiaTheme="minorEastAsia" w:hAnsiTheme="minorHAnsi" w:cstheme="minorBidi"/>
          <w:b w:val="0"/>
          <w:bCs w:val="0"/>
        </w:rPr>
        <w:t>did</w:t>
      </w:r>
      <w:r w:rsidR="00440DFB" w:rsidRPr="005D4F19">
        <w:rPr>
          <w:rFonts w:asciiTheme="minorHAnsi" w:eastAsiaTheme="minorEastAsia" w:hAnsiTheme="minorHAnsi" w:cstheme="minorBidi"/>
          <w:b w:val="0"/>
          <w:bCs w:val="0"/>
        </w:rPr>
        <w:t xml:space="preserve">. </w:t>
      </w:r>
      <w:r w:rsidR="00D06E8F">
        <w:rPr>
          <w:rFonts w:asciiTheme="minorHAnsi" w:eastAsiaTheme="minorEastAsia" w:hAnsiTheme="minorHAnsi" w:cstheme="minorBidi"/>
          <w:b w:val="0"/>
          <w:bCs w:val="0"/>
        </w:rPr>
        <w:t>What i</w:t>
      </w:r>
      <w:r w:rsidR="00440DFB" w:rsidRPr="005D4F19">
        <w:rPr>
          <w:rFonts w:asciiTheme="minorHAnsi" w:eastAsiaTheme="minorEastAsia" w:hAnsiTheme="minorHAnsi" w:cstheme="minorBidi"/>
          <w:b w:val="0"/>
          <w:bCs w:val="0"/>
        </w:rPr>
        <w:t>f</w:t>
      </w:r>
      <w:r w:rsidR="00A929BA" w:rsidRPr="001F1C0D">
        <w:rPr>
          <w:rFonts w:asciiTheme="minorHAnsi" w:eastAsiaTheme="minorEastAsia" w:hAnsiTheme="minorHAnsi" w:cstheme="minorBidi"/>
          <w:b w:val="0"/>
          <w:bCs w:val="0"/>
        </w:rPr>
        <w:t xml:space="preserve"> you tried </w:t>
      </w:r>
      <w:r w:rsidR="00D06E8F">
        <w:rPr>
          <w:rFonts w:asciiTheme="minorHAnsi" w:eastAsiaTheme="minorEastAsia" w:hAnsiTheme="minorHAnsi" w:cstheme="minorBidi"/>
          <w:b w:val="0"/>
          <w:bCs w:val="0"/>
        </w:rPr>
        <w:t xml:space="preserve">a </w:t>
      </w:r>
      <w:r w:rsidR="006D0E91" w:rsidRPr="005D4F19">
        <w:rPr>
          <w:rFonts w:asciiTheme="minorHAnsi" w:eastAsiaTheme="minorEastAsia" w:hAnsiTheme="minorHAnsi" w:cstheme="minorBidi"/>
          <w:b w:val="0"/>
          <w:bCs w:val="0"/>
        </w:rPr>
        <w:t>different</w:t>
      </w:r>
      <w:r w:rsidR="00A929BA" w:rsidRPr="001F1C0D">
        <w:rPr>
          <w:rFonts w:asciiTheme="minorHAnsi" w:eastAsiaTheme="minorEastAsia" w:hAnsiTheme="minorHAnsi" w:cstheme="minorBidi"/>
          <w:b w:val="0"/>
          <w:bCs w:val="0"/>
        </w:rPr>
        <w:t xml:space="preserve"> hyperparameter</w:t>
      </w:r>
      <w:r w:rsidR="00D06E8F">
        <w:rPr>
          <w:rFonts w:asciiTheme="minorHAnsi" w:eastAsiaTheme="minorEastAsia" w:hAnsiTheme="minorHAnsi" w:cstheme="minorBidi"/>
          <w:b w:val="0"/>
          <w:bCs w:val="0"/>
        </w:rPr>
        <w:t xml:space="preserve">, </w:t>
      </w:r>
      <w:r w:rsidR="00A929BA" w:rsidRPr="001F1C0D">
        <w:rPr>
          <w:rFonts w:asciiTheme="minorHAnsi" w:eastAsiaTheme="minorEastAsia" w:hAnsiTheme="minorHAnsi" w:cstheme="minorBidi"/>
          <w:b w:val="0"/>
          <w:bCs w:val="0"/>
        </w:rPr>
        <w:t xml:space="preserve">how </w:t>
      </w:r>
      <w:r w:rsidR="00D06E8F">
        <w:rPr>
          <w:rFonts w:asciiTheme="minorHAnsi" w:eastAsiaTheme="minorEastAsia" w:hAnsiTheme="minorHAnsi" w:cstheme="minorBidi"/>
          <w:b w:val="0"/>
          <w:bCs w:val="0"/>
        </w:rPr>
        <w:t xml:space="preserve">would it have </w:t>
      </w:r>
      <w:r w:rsidR="00A929BA" w:rsidRPr="001F1C0D">
        <w:rPr>
          <w:rFonts w:asciiTheme="minorHAnsi" w:eastAsiaTheme="minorEastAsia" w:hAnsiTheme="minorHAnsi" w:cstheme="minorBidi"/>
          <w:b w:val="0"/>
          <w:bCs w:val="0"/>
        </w:rPr>
        <w:t>affected your results</w:t>
      </w:r>
      <w:r w:rsidR="00D06E8F">
        <w:rPr>
          <w:rFonts w:asciiTheme="minorHAnsi" w:eastAsiaTheme="minorEastAsia" w:hAnsiTheme="minorHAnsi" w:cstheme="minorBidi"/>
          <w:b w:val="0"/>
          <w:bCs w:val="0"/>
        </w:rPr>
        <w:t>?</w:t>
      </w:r>
    </w:p>
    <w:p w14:paraId="160FF893" w14:textId="6C1860EF" w:rsidR="00470C1C" w:rsidRPr="009D7F5B" w:rsidRDefault="00AC698A" w:rsidP="009D7F5B">
      <w:pPr>
        <w:pStyle w:val="Heading1"/>
        <w:ind w:firstLine="720"/>
        <w:jc w:val="left"/>
        <w:rPr>
          <w:rFonts w:asciiTheme="minorHAnsi" w:eastAsiaTheme="minorEastAsia" w:hAnsiTheme="minorHAnsi" w:cstheme="minorBidi"/>
          <w:b w:val="0"/>
          <w:bCs w:val="0"/>
        </w:rPr>
      </w:pPr>
      <w:r w:rsidRPr="00594F3F">
        <w:rPr>
          <w:rFonts w:asciiTheme="minorHAnsi" w:eastAsiaTheme="minorEastAsia" w:hAnsiTheme="minorHAnsi" w:cstheme="minorBidi"/>
          <w:b w:val="0"/>
          <w:bCs w:val="0"/>
        </w:rPr>
        <w:t>If you are adding figures or table to visualize your results make sure to add</w:t>
      </w:r>
      <w:r w:rsidR="00470C1C" w:rsidRPr="001F1C0D">
        <w:rPr>
          <w:rFonts w:asciiTheme="minorHAnsi" w:eastAsiaTheme="minorEastAsia" w:hAnsiTheme="minorHAnsi" w:cstheme="minorBidi"/>
          <w:b w:val="0"/>
          <w:bCs w:val="0"/>
        </w:rPr>
        <w:t xml:space="preserve"> informative captions t</w:t>
      </w:r>
      <w:r w:rsidRPr="00594F3F">
        <w:rPr>
          <w:rFonts w:asciiTheme="minorHAnsi" w:eastAsiaTheme="minorEastAsia" w:hAnsiTheme="minorHAnsi" w:cstheme="minorBidi"/>
          <w:b w:val="0"/>
          <w:bCs w:val="0"/>
        </w:rPr>
        <w:t>o describe the figures and tables</w:t>
      </w:r>
      <w:r w:rsidR="00A929BA" w:rsidRPr="00594F3F">
        <w:rPr>
          <w:rFonts w:asciiTheme="minorHAnsi" w:eastAsiaTheme="minorEastAsia" w:hAnsiTheme="minorHAnsi" w:cstheme="minorBidi"/>
          <w:b w:val="0"/>
          <w:bCs w:val="0"/>
        </w:rPr>
        <w:t>.</w:t>
      </w:r>
      <w:r w:rsidR="00470C1C" w:rsidRPr="001F1C0D">
        <w:rPr>
          <w:rFonts w:asciiTheme="minorHAnsi" w:eastAsiaTheme="minorEastAsia" w:hAnsiTheme="minorHAnsi" w:cstheme="minorBidi"/>
          <w:b w:val="0"/>
          <w:bCs w:val="0"/>
        </w:rPr>
        <w:t xml:space="preserve"> </w:t>
      </w:r>
    </w:p>
    <w:p w14:paraId="4B27F430" w14:textId="77777777" w:rsidR="005D4F19" w:rsidRPr="001F1C0D" w:rsidRDefault="005D4F19" w:rsidP="000B1591">
      <w:pPr>
        <w:spacing w:before="100" w:beforeAutospacing="1" w:after="100" w:afterAutospacing="1" w:line="240" w:lineRule="auto"/>
      </w:pPr>
    </w:p>
    <w:p w14:paraId="0F366AFB" w14:textId="7A4CA0D1" w:rsidR="00564431" w:rsidRDefault="00564431" w:rsidP="00564431">
      <w:pPr>
        <w:pStyle w:val="Heading1"/>
        <w:jc w:val="left"/>
      </w:pPr>
      <w:r>
        <w:t>Discussion</w:t>
      </w:r>
    </w:p>
    <w:p w14:paraId="7FA2B6C2" w14:textId="43FA5B28" w:rsidR="00564431" w:rsidRDefault="00564431" w:rsidP="005A63AC">
      <w:pPr>
        <w:rPr>
          <w:lang w:val="en-CA"/>
        </w:rPr>
      </w:pPr>
      <w:r>
        <w:t xml:space="preserve">In this section you </w:t>
      </w:r>
      <w:r w:rsidR="001B0EB7">
        <w:t>can</w:t>
      </w:r>
      <w:r w:rsidR="00DC7C94">
        <w:t xml:space="preserve"> provide</w:t>
      </w:r>
      <w:r w:rsidR="005A63AC" w:rsidRPr="001F1C0D">
        <w:rPr>
          <w:lang w:val="en-CA"/>
        </w:rPr>
        <w:t xml:space="preserve"> some information about what </w:t>
      </w:r>
      <w:r w:rsidR="00686165">
        <w:rPr>
          <w:lang w:val="en-CA"/>
        </w:rPr>
        <w:t>were the</w:t>
      </w:r>
      <w:r w:rsidR="005A63AC" w:rsidRPr="005A63AC">
        <w:rPr>
          <w:lang w:val="en-CA"/>
        </w:rPr>
        <w:t xml:space="preserve"> challenges</w:t>
      </w:r>
      <w:r w:rsidR="00503EB6">
        <w:rPr>
          <w:lang w:val="en-CA"/>
        </w:rPr>
        <w:t xml:space="preserve"> you had during the implementation</w:t>
      </w:r>
      <w:r w:rsidR="005A63AC" w:rsidRPr="005A63AC">
        <w:rPr>
          <w:lang w:val="en-CA"/>
        </w:rPr>
        <w:t xml:space="preserve"> </w:t>
      </w:r>
      <w:r w:rsidR="00A453DF">
        <w:rPr>
          <w:lang w:val="en-CA"/>
        </w:rPr>
        <w:t>a</w:t>
      </w:r>
      <w:r w:rsidR="005A63AC" w:rsidRPr="001F1C0D">
        <w:rPr>
          <w:lang w:val="en-CA"/>
        </w:rPr>
        <w:t xml:space="preserve">nd how you overcame them. Finally, you </w:t>
      </w:r>
      <w:r w:rsidR="00FE0322">
        <w:rPr>
          <w:lang w:val="en-CA"/>
        </w:rPr>
        <w:t>can</w:t>
      </w:r>
      <w:r w:rsidR="005A63AC" w:rsidRPr="001F1C0D">
        <w:rPr>
          <w:lang w:val="en-CA"/>
        </w:rPr>
        <w:t xml:space="preserve"> discuss what future work and improvement you </w:t>
      </w:r>
      <w:r w:rsidR="00172B8B">
        <w:rPr>
          <w:lang w:val="en-CA"/>
        </w:rPr>
        <w:t>may</w:t>
      </w:r>
      <w:r w:rsidR="005A63AC" w:rsidRPr="001F1C0D">
        <w:rPr>
          <w:lang w:val="en-CA"/>
        </w:rPr>
        <w:t xml:space="preserve"> consider later.</w:t>
      </w:r>
    </w:p>
    <w:p w14:paraId="7687EFA6" w14:textId="3B07661C" w:rsidR="002D26F6" w:rsidRDefault="002D26F6" w:rsidP="005A63AC">
      <w:pPr>
        <w:rPr>
          <w:lang w:val="en-CA"/>
        </w:rPr>
      </w:pPr>
      <w:r>
        <w:rPr>
          <w:lang w:val="en-CA"/>
        </w:rPr>
        <w:t xml:space="preserve">Here you can </w:t>
      </w:r>
      <w:r w:rsidR="00AA1537">
        <w:rPr>
          <w:lang w:val="en-CA"/>
        </w:rPr>
        <w:t xml:space="preserve">also </w:t>
      </w:r>
      <w:r w:rsidR="00002E22">
        <w:rPr>
          <w:lang w:val="en-CA"/>
        </w:rPr>
        <w:t>add</w:t>
      </w:r>
      <w:r w:rsidR="00AA1537">
        <w:rPr>
          <w:lang w:val="en-CA"/>
        </w:rPr>
        <w:t xml:space="preserve"> each group m</w:t>
      </w:r>
      <w:r w:rsidR="00D812B2">
        <w:rPr>
          <w:lang w:val="en-CA"/>
        </w:rPr>
        <w:t xml:space="preserve">ember contribution in this project. </w:t>
      </w:r>
    </w:p>
    <w:p w14:paraId="22AD9D1F" w14:textId="4EC970A5" w:rsidR="007009DA" w:rsidRDefault="007009DA" w:rsidP="005A63AC">
      <w:pPr>
        <w:rPr>
          <w:lang w:val="en-CA"/>
        </w:rPr>
      </w:pPr>
    </w:p>
    <w:p w14:paraId="0E6619D6" w14:textId="0E00620C" w:rsidR="007009DA" w:rsidRDefault="007009DA" w:rsidP="005A63AC">
      <w:pPr>
        <w:rPr>
          <w:b/>
          <w:bCs/>
        </w:rPr>
      </w:pPr>
    </w:p>
    <w:p w14:paraId="20700909" w14:textId="1F0AC638" w:rsidR="00564431" w:rsidRDefault="00564431" w:rsidP="00564431">
      <w:pPr>
        <w:rPr>
          <w:b/>
          <w:bCs/>
        </w:rPr>
      </w:pPr>
    </w:p>
    <w:p w14:paraId="3CC4FB7F" w14:textId="4EB245B7" w:rsidR="00564431" w:rsidRDefault="00564431"/>
    <w:sdt>
      <w:sdtPr>
        <w:rPr>
          <w:rFonts w:asciiTheme="minorHAnsi" w:eastAsiaTheme="minorEastAsia" w:hAnsiTheme="minorHAnsi" w:cstheme="minorBidi"/>
        </w:rPr>
        <w:id w:val="-573587230"/>
        <w:bibliography/>
      </w:sdtPr>
      <w:sdtEndPr/>
      <w:sdtContent>
        <w:p w14:paraId="2FE4DCD5" w14:textId="20F338D8" w:rsidR="005B4226" w:rsidRPr="000E0620" w:rsidRDefault="00DC7F2A" w:rsidP="000E0620">
          <w:pPr>
            <w:pStyle w:val="SectionTitle"/>
            <w:jc w:val="left"/>
            <w:rPr>
              <w:b/>
              <w:bCs/>
            </w:rPr>
          </w:pPr>
          <w:r>
            <w:rPr>
              <w:b/>
              <w:bCs/>
              <w:noProof/>
            </w:rPr>
            <mc:AlternateContent>
              <mc:Choice Requires="wps">
                <w:drawing>
                  <wp:anchor distT="0" distB="0" distL="114300" distR="114300" simplePos="0" relativeHeight="251659264" behindDoc="0" locked="0" layoutInCell="1" allowOverlap="1" wp14:anchorId="54C5C919" wp14:editId="2EF32046">
                    <wp:simplePos x="0" y="0"/>
                    <wp:positionH relativeFrom="column">
                      <wp:posOffset>-25115</wp:posOffset>
                    </wp:positionH>
                    <wp:positionV relativeFrom="paragraph">
                      <wp:posOffset>1546272</wp:posOffset>
                    </wp:positionV>
                    <wp:extent cx="5742774" cy="4016524"/>
                    <wp:effectExtent l="12700" t="12700" r="23495" b="22225"/>
                    <wp:wrapNone/>
                    <wp:docPr id="1" name="Text Box 1"/>
                    <wp:cNvGraphicFramePr/>
                    <a:graphic xmlns:a="http://schemas.openxmlformats.org/drawingml/2006/main">
                      <a:graphicData uri="http://schemas.microsoft.com/office/word/2010/wordprocessingShape">
                        <wps:wsp>
                          <wps:cNvSpPr txBox="1"/>
                          <wps:spPr>
                            <a:xfrm>
                              <a:off x="0" y="0"/>
                              <a:ext cx="5742774" cy="4016524"/>
                            </a:xfrm>
                            <a:prstGeom prst="rect">
                              <a:avLst/>
                            </a:prstGeom>
                            <a:solidFill>
                              <a:schemeClr val="lt1"/>
                            </a:solidFill>
                            <a:ln w="38100">
                              <a:solidFill>
                                <a:prstClr val="black"/>
                              </a:solidFill>
                            </a:ln>
                          </wps:spPr>
                          <wps:txbx>
                            <w:txbxContent>
                              <w:p w14:paraId="42FEEF9B" w14:textId="006B2966" w:rsidR="001C0EDF" w:rsidRPr="00785CCC" w:rsidRDefault="00DC7F2A" w:rsidP="00734E83">
                                <w:pPr>
                                  <w:ind w:firstLine="0"/>
                                  <w:rPr>
                                    <w:b/>
                                    <w:bCs/>
                                    <w:lang w:val="en-CA"/>
                                  </w:rPr>
                                </w:pPr>
                                <w:r w:rsidRPr="00785CCC">
                                  <w:rPr>
                                    <w:b/>
                                    <w:bCs/>
                                    <w:lang w:val="en-CA"/>
                                  </w:rPr>
                                  <w:t xml:space="preserve">Final Note and </w:t>
                                </w:r>
                                <w:r w:rsidR="001C0EDF" w:rsidRPr="00785CCC">
                                  <w:rPr>
                                    <w:b/>
                                    <w:bCs/>
                                    <w:lang w:val="en-CA"/>
                                  </w:rPr>
                                  <w:t>Project Marking Scheme:</w:t>
                                </w:r>
                              </w:p>
                              <w:p w14:paraId="2A1FEFEB" w14:textId="3DB6EF50" w:rsidR="00DC7F2A" w:rsidRDefault="00DC7F2A" w:rsidP="00734E83">
                                <w:pPr>
                                  <w:ind w:firstLine="0"/>
                                  <w:rPr>
                                    <w:lang w:val="en-CA"/>
                                  </w:rPr>
                                </w:pPr>
                                <w:r>
                                  <w:rPr>
                                    <w:lang w:val="en-CA"/>
                                  </w:rPr>
                                  <w:t xml:space="preserve">The Project report should be 6 pages in total not including </w:t>
                                </w:r>
                                <w:r w:rsidR="005646CB">
                                  <w:rPr>
                                    <w:lang w:val="en-CA"/>
                                  </w:rPr>
                                  <w:t>title page and references. The marking scheme for the final project is as follow:</w:t>
                                </w:r>
                              </w:p>
                              <w:p w14:paraId="48FCA24B" w14:textId="42D8A097" w:rsidR="00DC7F2A" w:rsidRPr="00DC7F2A" w:rsidRDefault="00DC7F2A" w:rsidP="00DC7F2A">
                                <w:pPr>
                                  <w:ind w:firstLine="0"/>
                                  <w:rPr>
                                    <w:lang w:val="en-CA"/>
                                  </w:rPr>
                                </w:pPr>
                                <w:r w:rsidRPr="00DC7F2A">
                                  <w:rPr>
                                    <w:lang w:val="en-CA"/>
                                  </w:rPr>
                                  <w:t>Total Mark: /100</w:t>
                                </w:r>
                              </w:p>
                              <w:p w14:paraId="1EEB0013" w14:textId="10B66D22" w:rsidR="00DC7F2A" w:rsidRPr="00DC7F2A" w:rsidRDefault="00DC7F2A" w:rsidP="00DC7F2A">
                                <w:pPr>
                                  <w:ind w:firstLine="0"/>
                                  <w:rPr>
                                    <w:lang w:val="en-CA"/>
                                  </w:rPr>
                                </w:pPr>
                                <w:r w:rsidRPr="00DC7F2A">
                                  <w:rPr>
                                    <w:lang w:val="en-CA"/>
                                  </w:rPr>
                                  <w:t>  Code: /20</w:t>
                                </w:r>
                              </w:p>
                              <w:p w14:paraId="04B5CF49" w14:textId="5151A6BD" w:rsidR="00DC7F2A" w:rsidRPr="00DC7F2A" w:rsidRDefault="00DC7F2A" w:rsidP="00DC7F2A">
                                <w:pPr>
                                  <w:ind w:firstLine="0"/>
                                  <w:rPr>
                                    <w:lang w:val="en-CA"/>
                                  </w:rPr>
                                </w:pPr>
                                <w:r w:rsidRPr="00DC7F2A">
                                  <w:rPr>
                                    <w:lang w:val="en-CA"/>
                                  </w:rPr>
                                  <w:t>  Report: /80</w:t>
                                </w:r>
                              </w:p>
                              <w:p w14:paraId="4DDDC995" w14:textId="75B2381F" w:rsidR="00DC7F2A" w:rsidRPr="00DC7F2A" w:rsidRDefault="00DC7F2A" w:rsidP="00DC7F2A">
                                <w:pPr>
                                  <w:numPr>
                                    <w:ilvl w:val="0"/>
                                    <w:numId w:val="14"/>
                                  </w:numPr>
                                  <w:rPr>
                                    <w:lang w:val="en-CA"/>
                                  </w:rPr>
                                </w:pPr>
                                <w:r w:rsidRPr="00DC7F2A">
                                  <w:rPr>
                                    <w:lang w:val="en-CA"/>
                                  </w:rPr>
                                  <w:t>Problem formulation: /20</w:t>
                                </w:r>
                              </w:p>
                              <w:p w14:paraId="508B3D75" w14:textId="0DFA568E" w:rsidR="00DC7F2A" w:rsidRPr="00DC7F2A" w:rsidRDefault="00DC7F2A" w:rsidP="00DC7F2A">
                                <w:pPr>
                                  <w:numPr>
                                    <w:ilvl w:val="0"/>
                                    <w:numId w:val="14"/>
                                  </w:numPr>
                                  <w:rPr>
                                    <w:lang w:val="en-CA"/>
                                  </w:rPr>
                                </w:pPr>
                                <w:r w:rsidRPr="00DC7F2A">
                                  <w:rPr>
                                    <w:lang w:val="en-CA"/>
                                  </w:rPr>
                                  <w:t>Algorithm: /25</w:t>
                                </w:r>
                              </w:p>
                              <w:p w14:paraId="08C193AA" w14:textId="7DDD2A4D" w:rsidR="00DC7F2A" w:rsidRPr="00DC7F2A" w:rsidRDefault="00DC7F2A" w:rsidP="00DC7F2A">
                                <w:pPr>
                                  <w:numPr>
                                    <w:ilvl w:val="0"/>
                                    <w:numId w:val="14"/>
                                  </w:numPr>
                                  <w:rPr>
                                    <w:lang w:val="en-CA"/>
                                  </w:rPr>
                                </w:pPr>
                                <w:r w:rsidRPr="00DC7F2A">
                                  <w:rPr>
                                    <w:lang w:val="en-CA"/>
                                  </w:rPr>
                                  <w:t>Results: /25</w:t>
                                </w:r>
                              </w:p>
                              <w:p w14:paraId="054A924A" w14:textId="05F1253E" w:rsidR="00DC7F2A" w:rsidRPr="00DC7F2A" w:rsidRDefault="00DC7F2A" w:rsidP="00DC7F2A">
                                <w:pPr>
                                  <w:numPr>
                                    <w:ilvl w:val="0"/>
                                    <w:numId w:val="14"/>
                                  </w:numPr>
                                  <w:rPr>
                                    <w:lang w:val="en-CA"/>
                                  </w:rPr>
                                </w:pPr>
                                <w:r w:rsidRPr="00DC7F2A">
                                  <w:rPr>
                                    <w:lang w:val="en-CA"/>
                                  </w:rPr>
                                  <w:t>Discussion: /10</w:t>
                                </w:r>
                              </w:p>
                              <w:p w14:paraId="48A12E1E" w14:textId="77777777" w:rsidR="00734E83" w:rsidRDefault="00734E83" w:rsidP="00734E83">
                                <w:pPr>
                                  <w:ind w:firstLine="0"/>
                                  <w:rPr>
                                    <w:lang w:val="en-CA"/>
                                  </w:rPr>
                                </w:pPr>
                              </w:p>
                              <w:p w14:paraId="5B517D22" w14:textId="77777777" w:rsidR="001C0EDF" w:rsidRPr="001C0EDF" w:rsidRDefault="001C0EDF">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C5C919" id="_x0000_t202" coordsize="21600,21600" o:spt="202" path="m,l,21600r21600,l21600,xe">
                    <v:stroke joinstyle="miter"/>
                    <v:path gradientshapeok="t" o:connecttype="rect"/>
                  </v:shapetype>
                  <v:shape id="Text Box 1" o:spid="_x0000_s1026" type="#_x0000_t202" style="position:absolute;margin-left:-2pt;margin-top:121.75pt;width:452.2pt;height:31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" fillcolor="white [3201]" strokeweight="3pt">
                    <v:textbox>
                      <w:txbxContent>
                        <w:p w14:paraId="42FEEF9B" w14:textId="006B2966" w:rsidR="001C0EDF" w:rsidRPr="00785CCC" w:rsidRDefault="00DC7F2A" w:rsidP="00734E83">
                          <w:pPr>
                            <w:ind w:firstLine="0"/>
                            <w:rPr>
                              <w:b/>
                              <w:bCs/>
                              <w:lang w:val="en-CA"/>
                            </w:rPr>
                          </w:pPr>
                          <w:r w:rsidRPr="00785CCC">
                            <w:rPr>
                              <w:b/>
                              <w:bCs/>
                              <w:lang w:val="en-CA"/>
                            </w:rPr>
                            <w:t xml:space="preserve">Final Note and </w:t>
                          </w:r>
                          <w:r w:rsidR="001C0EDF" w:rsidRPr="00785CCC">
                            <w:rPr>
                              <w:b/>
                              <w:bCs/>
                              <w:lang w:val="en-CA"/>
                            </w:rPr>
                            <w:t>Project Marking Scheme:</w:t>
                          </w:r>
                        </w:p>
                        <w:p w14:paraId="2A1FEFEB" w14:textId="3DB6EF50" w:rsidR="00DC7F2A" w:rsidRDefault="00DC7F2A" w:rsidP="00734E83">
                          <w:pPr>
                            <w:ind w:firstLine="0"/>
                            <w:rPr>
                              <w:lang w:val="en-CA"/>
                            </w:rPr>
                          </w:pPr>
                          <w:r>
                            <w:rPr>
                              <w:lang w:val="en-CA"/>
                            </w:rPr>
                            <w:t xml:space="preserve">The Project report should be 6 pages in total not including </w:t>
                          </w:r>
                          <w:r w:rsidR="005646CB">
                            <w:rPr>
                              <w:lang w:val="en-CA"/>
                            </w:rPr>
                            <w:t>title page and references. The marking scheme for the final project is as follow:</w:t>
                          </w:r>
                        </w:p>
                        <w:p w14:paraId="48FCA24B" w14:textId="42D8A097" w:rsidR="00DC7F2A" w:rsidRPr="00DC7F2A" w:rsidRDefault="00DC7F2A" w:rsidP="00DC7F2A">
                          <w:pPr>
                            <w:ind w:firstLine="0"/>
                            <w:rPr>
                              <w:lang w:val="en-CA"/>
                            </w:rPr>
                          </w:pPr>
                          <w:r w:rsidRPr="00DC7F2A">
                            <w:rPr>
                              <w:lang w:val="en-CA"/>
                            </w:rPr>
                            <w:t>Total Mark: /100</w:t>
                          </w:r>
                        </w:p>
                        <w:p w14:paraId="1EEB0013" w14:textId="10B66D22" w:rsidR="00DC7F2A" w:rsidRPr="00DC7F2A" w:rsidRDefault="00DC7F2A" w:rsidP="00DC7F2A">
                          <w:pPr>
                            <w:ind w:firstLine="0"/>
                            <w:rPr>
                              <w:lang w:val="en-CA"/>
                            </w:rPr>
                          </w:pPr>
                          <w:r w:rsidRPr="00DC7F2A">
                            <w:rPr>
                              <w:lang w:val="en-CA"/>
                            </w:rPr>
                            <w:t>  Code: /20</w:t>
                          </w:r>
                        </w:p>
                        <w:p w14:paraId="04B5CF49" w14:textId="5151A6BD" w:rsidR="00DC7F2A" w:rsidRPr="00DC7F2A" w:rsidRDefault="00DC7F2A" w:rsidP="00DC7F2A">
                          <w:pPr>
                            <w:ind w:firstLine="0"/>
                            <w:rPr>
                              <w:lang w:val="en-CA"/>
                            </w:rPr>
                          </w:pPr>
                          <w:r w:rsidRPr="00DC7F2A">
                            <w:rPr>
                              <w:lang w:val="en-CA"/>
                            </w:rPr>
                            <w:t>  Report: /80</w:t>
                          </w:r>
                        </w:p>
                        <w:p w14:paraId="4DDDC995" w14:textId="75B2381F" w:rsidR="00DC7F2A" w:rsidRPr="00DC7F2A" w:rsidRDefault="00DC7F2A" w:rsidP="00DC7F2A">
                          <w:pPr>
                            <w:numPr>
                              <w:ilvl w:val="0"/>
                              <w:numId w:val="14"/>
                            </w:numPr>
                            <w:rPr>
                              <w:lang w:val="en-CA"/>
                            </w:rPr>
                          </w:pPr>
                          <w:r w:rsidRPr="00DC7F2A">
                            <w:rPr>
                              <w:lang w:val="en-CA"/>
                            </w:rPr>
                            <w:t>Problem formulation: /20</w:t>
                          </w:r>
                        </w:p>
                        <w:p w14:paraId="508B3D75" w14:textId="0DFA568E" w:rsidR="00DC7F2A" w:rsidRPr="00DC7F2A" w:rsidRDefault="00DC7F2A" w:rsidP="00DC7F2A">
                          <w:pPr>
                            <w:numPr>
                              <w:ilvl w:val="0"/>
                              <w:numId w:val="14"/>
                            </w:numPr>
                            <w:rPr>
                              <w:lang w:val="en-CA"/>
                            </w:rPr>
                          </w:pPr>
                          <w:r w:rsidRPr="00DC7F2A">
                            <w:rPr>
                              <w:lang w:val="en-CA"/>
                            </w:rPr>
                            <w:t>Algorithm: /25</w:t>
                          </w:r>
                        </w:p>
                        <w:p w14:paraId="08C193AA" w14:textId="7DDD2A4D" w:rsidR="00DC7F2A" w:rsidRPr="00DC7F2A" w:rsidRDefault="00DC7F2A" w:rsidP="00DC7F2A">
                          <w:pPr>
                            <w:numPr>
                              <w:ilvl w:val="0"/>
                              <w:numId w:val="14"/>
                            </w:numPr>
                            <w:rPr>
                              <w:lang w:val="en-CA"/>
                            </w:rPr>
                          </w:pPr>
                          <w:r w:rsidRPr="00DC7F2A">
                            <w:rPr>
                              <w:lang w:val="en-CA"/>
                            </w:rPr>
                            <w:t>Results: /25</w:t>
                          </w:r>
                        </w:p>
                        <w:p w14:paraId="054A924A" w14:textId="05F1253E" w:rsidR="00DC7F2A" w:rsidRPr="00DC7F2A" w:rsidRDefault="00DC7F2A" w:rsidP="00DC7F2A">
                          <w:pPr>
                            <w:numPr>
                              <w:ilvl w:val="0"/>
                              <w:numId w:val="14"/>
                            </w:numPr>
                            <w:rPr>
                              <w:lang w:val="en-CA"/>
                            </w:rPr>
                          </w:pPr>
                          <w:r w:rsidRPr="00DC7F2A">
                            <w:rPr>
                              <w:lang w:val="en-CA"/>
                            </w:rPr>
                            <w:t>Discussion: /10</w:t>
                          </w:r>
                        </w:p>
                        <w:p w14:paraId="48A12E1E" w14:textId="77777777" w:rsidR="00734E83" w:rsidRDefault="00734E83" w:rsidP="00734E83">
                          <w:pPr>
                            <w:ind w:firstLine="0"/>
                            <w:rPr>
                              <w:lang w:val="en-CA"/>
                            </w:rPr>
                          </w:pPr>
                        </w:p>
                        <w:p w14:paraId="5B517D22" w14:textId="77777777" w:rsidR="001C0EDF" w:rsidRPr="001C0EDF" w:rsidRDefault="001C0EDF">
                          <w:pPr>
                            <w:rPr>
                              <w:lang w:val="en-CA"/>
                            </w:rPr>
                          </w:pPr>
                        </w:p>
                      </w:txbxContent>
                    </v:textbox>
                  </v:shape>
                </w:pict>
              </mc:Fallback>
            </mc:AlternateContent>
          </w:r>
          <w:r w:rsidR="00320F6E" w:rsidRPr="000E0620">
            <w:rPr>
              <w:b/>
              <w:bCs/>
            </w:rPr>
            <w:t>References</w:t>
          </w:r>
        </w:p>
        <w:sdt>
          <w:sdtPr>
            <w:id w:val="-686988142"/>
            <w:placeholder>
              <w:docPart w:val="E11BA87E04960B438A2062DCA40AA757"/>
            </w:placeholder>
            <w:temporary/>
            <w:showingPlcHdr/>
            <w15:appearance w15:val="hidden"/>
          </w:sdtPr>
          <w:sdtEndPr/>
          <w:sdtContent>
            <w:p w14:paraId="79F8B57C" w14:textId="77777777" w:rsidR="005B4226" w:rsidRDefault="00320F6E">
              <w:pPr>
                <w:pStyle w:val="Bibliography"/>
                <w:rPr>
                  <w:noProof/>
                </w:rPr>
              </w:pPr>
              <w:r>
                <w:rPr>
                  <w:noProof/>
                </w:rPr>
                <w:t xml:space="preserve">Last Name, F. M. (Year). Article Title. </w:t>
              </w:r>
              <w:r>
                <w:rPr>
                  <w:i/>
                  <w:iCs/>
                  <w:noProof/>
                </w:rPr>
                <w:t>Journal Title</w:t>
              </w:r>
              <w:r>
                <w:rPr>
                  <w:noProof/>
                </w:rPr>
                <w:t>, Pages From - To.</w:t>
              </w:r>
            </w:p>
            <w:p w14:paraId="55575BA5" w14:textId="77777777" w:rsidR="005B4226" w:rsidRDefault="00320F6E">
              <w:pPr>
                <w:pStyle w:val="Bibliography"/>
              </w:pPr>
              <w:r>
                <w:rPr>
                  <w:noProof/>
                </w:rPr>
                <w:t xml:space="preserve">Last Name, F. M. (Year). </w:t>
              </w:r>
              <w:r>
                <w:rPr>
                  <w:i/>
                  <w:iCs/>
                  <w:noProof/>
                </w:rPr>
                <w:t xml:space="preserve">Book Title. </w:t>
              </w:r>
              <w:r>
                <w:rPr>
                  <w:noProof/>
                </w:rPr>
                <w:t>City Name: Publisher Name.</w:t>
              </w:r>
            </w:p>
          </w:sdtContent>
        </w:sdt>
      </w:sdtContent>
    </w:sdt>
    <w:sectPr w:rsidR="005B4226" w:rsidSect="00785CCC">
      <w:footerReference w:type="even" r:id="rId9"/>
      <w:footerReference w:type="default" r:id="rId10"/>
      <w:footnotePr>
        <w:pos w:val="beneathText"/>
      </w:footnotePr>
      <w:pgSz w:w="12240" w:h="15840" w:code="1"/>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46BE9" w14:textId="77777777" w:rsidR="00A21616" w:rsidRDefault="00A21616">
      <w:pPr>
        <w:spacing w:line="240" w:lineRule="auto"/>
      </w:pPr>
      <w:r>
        <w:separator/>
      </w:r>
    </w:p>
  </w:endnote>
  <w:endnote w:type="continuationSeparator" w:id="0">
    <w:p w14:paraId="32F36176" w14:textId="77777777" w:rsidR="00A21616" w:rsidRDefault="00A216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6448373"/>
      <w:docPartObj>
        <w:docPartGallery w:val="Page Numbers (Bottom of Page)"/>
        <w:docPartUnique/>
      </w:docPartObj>
    </w:sdtPr>
    <w:sdtContent>
      <w:p w14:paraId="53ABA3A2" w14:textId="00E28E73" w:rsidR="00785CCC" w:rsidRDefault="00785CCC" w:rsidP="00785C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2DE4B4" w14:textId="77777777" w:rsidR="00785CCC" w:rsidRDefault="00785C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6911369"/>
      <w:docPartObj>
        <w:docPartGallery w:val="Page Numbers (Bottom of Page)"/>
        <w:docPartUnique/>
      </w:docPartObj>
    </w:sdtPr>
    <w:sdtContent>
      <w:p w14:paraId="530A7375" w14:textId="02EF2C87" w:rsidR="00785CCC" w:rsidRDefault="00785CCC" w:rsidP="00785C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63ED1FC" w14:textId="77777777" w:rsidR="00785CCC" w:rsidRDefault="00785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84C18" w14:textId="77777777" w:rsidR="00A21616" w:rsidRDefault="00A21616">
      <w:pPr>
        <w:spacing w:line="240" w:lineRule="auto"/>
      </w:pPr>
      <w:r>
        <w:separator/>
      </w:r>
    </w:p>
  </w:footnote>
  <w:footnote w:type="continuationSeparator" w:id="0">
    <w:p w14:paraId="11D1114A" w14:textId="77777777" w:rsidR="00A21616" w:rsidRDefault="00A216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E2E356C"/>
    <w:multiLevelType w:val="multilevel"/>
    <w:tmpl w:val="7C5C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D14747"/>
    <w:multiLevelType w:val="multilevel"/>
    <w:tmpl w:val="6A6C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242563"/>
    <w:multiLevelType w:val="multilevel"/>
    <w:tmpl w:val="EDA6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2438852">
    <w:abstractNumId w:val="9"/>
  </w:num>
  <w:num w:numId="2" w16cid:durableId="863136864">
    <w:abstractNumId w:val="7"/>
  </w:num>
  <w:num w:numId="3" w16cid:durableId="1219049682">
    <w:abstractNumId w:val="6"/>
  </w:num>
  <w:num w:numId="4" w16cid:durableId="810830243">
    <w:abstractNumId w:val="5"/>
  </w:num>
  <w:num w:numId="5" w16cid:durableId="87308455">
    <w:abstractNumId w:val="4"/>
  </w:num>
  <w:num w:numId="6" w16cid:durableId="940181918">
    <w:abstractNumId w:val="8"/>
  </w:num>
  <w:num w:numId="7" w16cid:durableId="1164518203">
    <w:abstractNumId w:val="3"/>
  </w:num>
  <w:num w:numId="8" w16cid:durableId="1738820677">
    <w:abstractNumId w:val="2"/>
  </w:num>
  <w:num w:numId="9" w16cid:durableId="1884636370">
    <w:abstractNumId w:val="1"/>
  </w:num>
  <w:num w:numId="10" w16cid:durableId="278534761">
    <w:abstractNumId w:val="0"/>
  </w:num>
  <w:num w:numId="11" w16cid:durableId="110439274">
    <w:abstractNumId w:val="9"/>
    <w:lvlOverride w:ilvl="0">
      <w:startOverride w:val="1"/>
    </w:lvlOverride>
  </w:num>
  <w:num w:numId="12" w16cid:durableId="2001425931">
    <w:abstractNumId w:val="12"/>
  </w:num>
  <w:num w:numId="13" w16cid:durableId="1413773600">
    <w:abstractNumId w:val="10"/>
  </w:num>
  <w:num w:numId="14" w16cid:durableId="16574934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16"/>
    <w:rsid w:val="00002E22"/>
    <w:rsid w:val="0001054F"/>
    <w:rsid w:val="00014A1E"/>
    <w:rsid w:val="00037AFD"/>
    <w:rsid w:val="0004240E"/>
    <w:rsid w:val="00052BB6"/>
    <w:rsid w:val="000B1591"/>
    <w:rsid w:val="000D1D7A"/>
    <w:rsid w:val="000E0620"/>
    <w:rsid w:val="00172B8B"/>
    <w:rsid w:val="001B0EB7"/>
    <w:rsid w:val="001C0EDF"/>
    <w:rsid w:val="001F1C0D"/>
    <w:rsid w:val="002D26F6"/>
    <w:rsid w:val="00320F6E"/>
    <w:rsid w:val="00331144"/>
    <w:rsid w:val="003367F7"/>
    <w:rsid w:val="0035504C"/>
    <w:rsid w:val="003950C9"/>
    <w:rsid w:val="004229A7"/>
    <w:rsid w:val="004236ED"/>
    <w:rsid w:val="00440DFB"/>
    <w:rsid w:val="00470C1C"/>
    <w:rsid w:val="004D7BF4"/>
    <w:rsid w:val="00503EB6"/>
    <w:rsid w:val="00537F9B"/>
    <w:rsid w:val="00564431"/>
    <w:rsid w:val="005646CB"/>
    <w:rsid w:val="00594F3F"/>
    <w:rsid w:val="005A63AC"/>
    <w:rsid w:val="005B4226"/>
    <w:rsid w:val="005D4F19"/>
    <w:rsid w:val="00686165"/>
    <w:rsid w:val="006B621F"/>
    <w:rsid w:val="006D0E91"/>
    <w:rsid w:val="007009DA"/>
    <w:rsid w:val="00734E83"/>
    <w:rsid w:val="0078533F"/>
    <w:rsid w:val="00785CCC"/>
    <w:rsid w:val="00790E2C"/>
    <w:rsid w:val="009413FF"/>
    <w:rsid w:val="00952611"/>
    <w:rsid w:val="009D7F5B"/>
    <w:rsid w:val="00A21616"/>
    <w:rsid w:val="00A453DF"/>
    <w:rsid w:val="00A54C78"/>
    <w:rsid w:val="00A929BA"/>
    <w:rsid w:val="00AA1537"/>
    <w:rsid w:val="00AC698A"/>
    <w:rsid w:val="00AF17E0"/>
    <w:rsid w:val="00BD3D1F"/>
    <w:rsid w:val="00C33A76"/>
    <w:rsid w:val="00C4150F"/>
    <w:rsid w:val="00D06E8F"/>
    <w:rsid w:val="00D812B2"/>
    <w:rsid w:val="00DC45CF"/>
    <w:rsid w:val="00DC7C94"/>
    <w:rsid w:val="00DC7F2A"/>
    <w:rsid w:val="00E379A4"/>
    <w:rsid w:val="00ED5B12"/>
    <w:rsid w:val="00F5249B"/>
    <w:rsid w:val="00F9733E"/>
    <w:rsid w:val="00FE0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F387"/>
  <w15:chartTrackingRefBased/>
  <w15:docId w15:val="{20BD6EEC-8926-A248-93BA-94F9CE98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0D1D7A"/>
    <w:rPr>
      <w:color w:val="605E5C"/>
      <w:shd w:val="clear" w:color="auto" w:fill="E1DFDD"/>
    </w:rPr>
  </w:style>
  <w:style w:type="character" w:styleId="PageNumber">
    <w:name w:val="page number"/>
    <w:basedOn w:val="DefaultParagraphFont"/>
    <w:uiPriority w:val="99"/>
    <w:semiHidden/>
    <w:unhideWhenUsed/>
    <w:rsid w:val="00785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724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139239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711439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359672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537764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ymlibrary.dev/environments/classic_control/mountain_c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srakazemi/Library/Containers/com.microsoft.Word/Data/Library/Application%20Support/Microsoft/Office/16.0/DTS/en-US%7bF1A35D6B-F6A3-D847-AACB-D525D4CD2E0C%7d/%7b4262EB92-A6E1-1E48-93E0-21B96FAEB11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004EE5ADB78945BC7622A1BCB7594E"/>
        <w:category>
          <w:name w:val="General"/>
          <w:gallery w:val="placeholder"/>
        </w:category>
        <w:types>
          <w:type w:val="bbPlcHdr"/>
        </w:types>
        <w:behaviors>
          <w:behavior w:val="content"/>
        </w:behaviors>
        <w:guid w:val="{CC6486E6-2BA4-9B4F-9CC6-8299B9B93155}"/>
      </w:docPartPr>
      <w:docPartBody>
        <w:p w:rsidR="00000000" w:rsidRDefault="000F6540">
          <w:pPr>
            <w:pStyle w:val="44004EE5ADB78945BC7622A1BCB7594E"/>
          </w:pPr>
          <w:r>
            <w:t>[Title Here, up to 12 Words, on One to Two Lines]</w:t>
          </w:r>
        </w:p>
      </w:docPartBody>
    </w:docPart>
    <w:docPart>
      <w:docPartPr>
        <w:name w:val="810961AFF21C0F41B803D0FC1972A187"/>
        <w:category>
          <w:name w:val="General"/>
          <w:gallery w:val="placeholder"/>
        </w:category>
        <w:types>
          <w:type w:val="bbPlcHdr"/>
        </w:types>
        <w:behaviors>
          <w:behavior w:val="content"/>
        </w:behaviors>
        <w:guid w:val="{C4BC1D26-AA91-4543-9D8A-F579DEFBBEC4}"/>
      </w:docPartPr>
      <w:docPartBody>
        <w:p w:rsidR="00000000" w:rsidRDefault="000F6540">
          <w:pPr>
            <w:pStyle w:val="810961AFF21C0F41B803D0FC1972A187"/>
          </w:pPr>
          <w:r>
            <w:t>[Author Name(s), First M. Last, Omit Titles and Degrees]</w:t>
          </w:r>
        </w:p>
      </w:docPartBody>
    </w:docPart>
    <w:docPart>
      <w:docPartPr>
        <w:name w:val="DC7113A11C04F845BAE9B41E0E574E65"/>
        <w:category>
          <w:name w:val="General"/>
          <w:gallery w:val="placeholder"/>
        </w:category>
        <w:types>
          <w:type w:val="bbPlcHdr"/>
        </w:types>
        <w:behaviors>
          <w:behavior w:val="content"/>
        </w:behaviors>
        <w:guid w:val="{C032BFBD-1839-E445-8866-2A20EDD805E9}"/>
      </w:docPartPr>
      <w:docPartBody>
        <w:p w:rsidR="00000000" w:rsidRDefault="000F6540">
          <w:pPr>
            <w:pStyle w:val="DC7113A11C04F845BAE9B41E0E574E65"/>
          </w:pPr>
          <w:r>
            <w:t>[Institutional Affiliation(s)]</w:t>
          </w:r>
        </w:p>
      </w:docPartBody>
    </w:docPart>
    <w:docPart>
      <w:docPartPr>
        <w:name w:val="E11BA87E04960B438A2062DCA40AA757"/>
        <w:category>
          <w:name w:val="General"/>
          <w:gallery w:val="placeholder"/>
        </w:category>
        <w:types>
          <w:type w:val="bbPlcHdr"/>
        </w:types>
        <w:behaviors>
          <w:behavior w:val="content"/>
        </w:behaviors>
        <w:guid w:val="{BE30FD71-A658-C641-AAA1-DEE1388565AE}"/>
      </w:docPartPr>
      <w:docPartBody>
        <w:p w:rsidR="00572CD4" w:rsidRDefault="000F6540">
          <w:pPr>
            <w:pStyle w:val="Bibliography"/>
            <w:rPr>
              <w:noProof/>
            </w:rPr>
          </w:pPr>
          <w:r>
            <w:rPr>
              <w:noProof/>
            </w:rPr>
            <w:t xml:space="preserve">Last Name, F. M. (Year). Article Title. </w:t>
          </w:r>
          <w:r>
            <w:rPr>
              <w:i/>
              <w:iCs/>
              <w:noProof/>
            </w:rPr>
            <w:t>Journal Title</w:t>
          </w:r>
          <w:r>
            <w:rPr>
              <w:noProof/>
            </w:rPr>
            <w:t>, Pages From - To.</w:t>
          </w:r>
        </w:p>
        <w:p w:rsidR="00000000" w:rsidRDefault="000F6540">
          <w:pPr>
            <w:pStyle w:val="E11BA87E04960B438A2062DCA40AA757"/>
          </w:pPr>
          <w:r>
            <w:rPr>
              <w:noProof/>
            </w:rPr>
            <w:t xml:space="preserve">Last Name, F. M. (Year). </w:t>
          </w:r>
          <w:r>
            <w:rPr>
              <w:i/>
              <w:iCs/>
              <w:noProof/>
            </w:rPr>
            <w:t xml:space="preserve">Book Title. </w:t>
          </w:r>
          <w:r>
            <w:rPr>
              <w:noProof/>
            </w:rPr>
            <w:t>City Name: Publisher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40"/>
    <w:rsid w:val="000F654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0F6540"/>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rsid w:val="000F6540"/>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004EE5ADB78945BC7622A1BCB7594E">
    <w:name w:val="44004EE5ADB78945BC7622A1BCB7594E"/>
  </w:style>
  <w:style w:type="paragraph" w:customStyle="1" w:styleId="810961AFF21C0F41B803D0FC1972A187">
    <w:name w:val="810961AFF21C0F41B803D0FC1972A187"/>
  </w:style>
  <w:style w:type="paragraph" w:customStyle="1" w:styleId="DC7113A11C04F845BAE9B41E0E574E65">
    <w:name w:val="DC7113A11C04F845BAE9B41E0E574E65"/>
  </w:style>
  <w:style w:type="paragraph" w:customStyle="1" w:styleId="2A68F5297905274CBE193CE397E0654E">
    <w:name w:val="2A68F5297905274CBE193CE397E0654E"/>
  </w:style>
  <w:style w:type="character" w:styleId="Emphasis">
    <w:name w:val="Emphasis"/>
    <w:basedOn w:val="DefaultParagraphFont"/>
    <w:uiPriority w:val="20"/>
    <w:unhideWhenUsed/>
    <w:qFormat/>
    <w:rPr>
      <w:i/>
      <w:iCs/>
    </w:rPr>
  </w:style>
  <w:style w:type="paragraph" w:customStyle="1" w:styleId="437D0073B58ABD47B6E99CA5BCA7E7A4">
    <w:name w:val="437D0073B58ABD47B6E99CA5BCA7E7A4"/>
  </w:style>
  <w:style w:type="paragraph" w:customStyle="1" w:styleId="8A4AAF22E5B0B34BACD0EFCE61BE76A8">
    <w:name w:val="8A4AAF22E5B0B34BACD0EFCE61BE76A8"/>
  </w:style>
  <w:style w:type="paragraph" w:customStyle="1" w:styleId="FC6FDCEF05F1FB43A06858754327EE9A">
    <w:name w:val="FC6FDCEF05F1FB43A06858754327EE9A"/>
  </w:style>
  <w:style w:type="paragraph" w:customStyle="1" w:styleId="8CDC90A46B4A1940B61E05005E0C6C6E">
    <w:name w:val="8CDC90A46B4A1940B61E05005E0C6C6E"/>
  </w:style>
  <w:style w:type="paragraph" w:customStyle="1" w:styleId="43D6963B03E8484AA5B8BC0AE910C1D0">
    <w:name w:val="43D6963B03E8484AA5B8BC0AE910C1D0"/>
  </w:style>
  <w:style w:type="paragraph" w:customStyle="1" w:styleId="55034227C0D32A4C8E77EFC58B754166">
    <w:name w:val="55034227C0D32A4C8E77EFC58B754166"/>
  </w:style>
  <w:style w:type="paragraph" w:customStyle="1" w:styleId="EC370363E634D540AE33E6D26B9115A8">
    <w:name w:val="EC370363E634D540AE33E6D26B9115A8"/>
  </w:style>
  <w:style w:type="paragraph" w:customStyle="1" w:styleId="0098356167B7A14C9B8154644957D6C9">
    <w:name w:val="0098356167B7A14C9B8154644957D6C9"/>
  </w:style>
  <w:style w:type="character" w:customStyle="1" w:styleId="Heading3Char">
    <w:name w:val="Heading 3 Char"/>
    <w:basedOn w:val="DefaultParagraphFont"/>
    <w:link w:val="Heading3"/>
    <w:uiPriority w:val="4"/>
    <w:rsid w:val="000F6540"/>
    <w:rPr>
      <w:rFonts w:asciiTheme="majorHAnsi" w:eastAsiaTheme="majorEastAsia" w:hAnsiTheme="majorHAnsi" w:cstheme="majorBidi"/>
      <w:b/>
      <w:bCs/>
      <w:kern w:val="24"/>
      <w:lang w:val="en-US" w:eastAsia="ja-JP"/>
    </w:rPr>
  </w:style>
  <w:style w:type="paragraph" w:customStyle="1" w:styleId="A506374A42C58641BAD7F7D2B9B4BBCC">
    <w:name w:val="A506374A42C58641BAD7F7D2B9B4BBCC"/>
  </w:style>
  <w:style w:type="paragraph" w:customStyle="1" w:styleId="1FD06F0F246C954BB9A44EC1C80D37E5">
    <w:name w:val="1FD06F0F246C954BB9A44EC1C80D37E5"/>
  </w:style>
  <w:style w:type="character" w:customStyle="1" w:styleId="Heading4Char">
    <w:name w:val="Heading 4 Char"/>
    <w:basedOn w:val="DefaultParagraphFont"/>
    <w:link w:val="Heading4"/>
    <w:uiPriority w:val="4"/>
    <w:rsid w:val="000F6540"/>
    <w:rPr>
      <w:rFonts w:asciiTheme="majorHAnsi" w:eastAsiaTheme="majorEastAsia" w:hAnsiTheme="majorHAnsi" w:cstheme="majorBidi"/>
      <w:b/>
      <w:bCs/>
      <w:i/>
      <w:iCs/>
      <w:kern w:val="24"/>
      <w:lang w:val="en-US" w:eastAsia="ja-JP"/>
    </w:rPr>
  </w:style>
  <w:style w:type="paragraph" w:customStyle="1" w:styleId="7239118F1AB3474A9C03335D6DA11E26">
    <w:name w:val="7239118F1AB3474A9C03335D6DA11E26"/>
  </w:style>
  <w:style w:type="paragraph" w:customStyle="1" w:styleId="38DC7B0D1FAD3148B51B8A6D4793B914">
    <w:name w:val="38DC7B0D1FAD3148B51B8A6D4793B914"/>
  </w:style>
  <w:style w:type="paragraph" w:customStyle="1" w:styleId="7F7E6B5D15E6D54891BCFBD612C22568">
    <w:name w:val="7F7E6B5D15E6D54891BCFBD612C22568"/>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EE29CCAABC70A84884165F793ED519A4">
    <w:name w:val="EE29CCAABC70A84884165F793ED519A4"/>
  </w:style>
  <w:style w:type="paragraph" w:customStyle="1" w:styleId="8A88A19C68A4C143A9C1B3F8E3760689">
    <w:name w:val="8A88A19C68A4C143A9C1B3F8E3760689"/>
  </w:style>
  <w:style w:type="paragraph" w:customStyle="1" w:styleId="1AE94D97E8D97441A311C7572CBF5DF8">
    <w:name w:val="1AE94D97E8D97441A311C7572CBF5DF8"/>
  </w:style>
  <w:style w:type="paragraph" w:styleId="Bibliography">
    <w:name w:val="Bibliography"/>
    <w:basedOn w:val="Normal"/>
    <w:next w:val="Normal"/>
    <w:uiPriority w:val="37"/>
    <w:semiHidden/>
    <w:unhideWhenUsed/>
  </w:style>
  <w:style w:type="paragraph" w:customStyle="1" w:styleId="E11BA87E04960B438A2062DCA40AA757">
    <w:name w:val="E11BA87E04960B438A2062DCA40AA757"/>
  </w:style>
  <w:style w:type="paragraph" w:customStyle="1" w:styleId="8C62614677AFB24695A1724A71986773">
    <w:name w:val="8C62614677AFB24695A1724A71986773"/>
  </w:style>
  <w:style w:type="paragraph" w:customStyle="1" w:styleId="ABE534F8B68DC442ADDB1C3CEF05684B">
    <w:name w:val="ABE534F8B68DC442ADDB1C3CEF05684B"/>
  </w:style>
  <w:style w:type="paragraph" w:customStyle="1" w:styleId="D64E7C5B63B9744197598AC46E4584F4">
    <w:name w:val="D64E7C5B63B9744197598AC46E4584F4"/>
  </w:style>
  <w:style w:type="paragraph" w:customStyle="1" w:styleId="4AF042FD596B9C4A9BA1B19016A48CB5">
    <w:name w:val="4AF042FD596B9C4A9BA1B19016A48CB5"/>
  </w:style>
  <w:style w:type="paragraph" w:customStyle="1" w:styleId="4696452F06E8C34D8A3E3100A00331F0">
    <w:name w:val="4696452F06E8C34D8A3E3100A00331F0"/>
    <w:rsid w:val="000F6540"/>
  </w:style>
  <w:style w:type="paragraph" w:customStyle="1" w:styleId="A028461923006F40BB846BD2F0E13D0F">
    <w:name w:val="A028461923006F40BB846BD2F0E13D0F"/>
    <w:rsid w:val="000F6540"/>
  </w:style>
  <w:style w:type="paragraph" w:customStyle="1" w:styleId="B801FB737822E045988DB66C2AD0AE94">
    <w:name w:val="B801FB737822E045988DB66C2AD0AE94"/>
    <w:rsid w:val="000F6540"/>
  </w:style>
  <w:style w:type="paragraph" w:customStyle="1" w:styleId="B5C7090E2883B343BFBB25AB7A11662F">
    <w:name w:val="B5C7090E2883B343BFBB25AB7A11662F"/>
    <w:rsid w:val="000F6540"/>
  </w:style>
  <w:style w:type="paragraph" w:customStyle="1" w:styleId="82F9E1C95E33EC499988DE16E167FB27">
    <w:name w:val="82F9E1C95E33EC499988DE16E167FB27"/>
    <w:rsid w:val="000F6540"/>
  </w:style>
  <w:style w:type="paragraph" w:customStyle="1" w:styleId="1FA8FFCEA22EB04895EAFEBB2916ECED">
    <w:name w:val="1FA8FFCEA22EB04895EAFEBB2916ECED"/>
    <w:rsid w:val="000F6540"/>
  </w:style>
  <w:style w:type="paragraph" w:customStyle="1" w:styleId="A6E3D066043BA84CBBD206734A9F88B2">
    <w:name w:val="A6E3D066043BA84CBBD206734A9F88B2"/>
    <w:rsid w:val="000F6540"/>
  </w:style>
  <w:style w:type="paragraph" w:customStyle="1" w:styleId="161E2303F5DC244694E6EBC2AD6B9B70">
    <w:name w:val="161E2303F5DC244694E6EBC2AD6B9B70"/>
    <w:rsid w:val="000F6540"/>
  </w:style>
  <w:style w:type="character" w:styleId="PlaceholderText">
    <w:name w:val="Placeholder Text"/>
    <w:basedOn w:val="DefaultParagraphFont"/>
    <w:uiPriority w:val="99"/>
    <w:semiHidden/>
    <w:rsid w:val="000F65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TotalTime>
  <Pages>4</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 Here</dc:title>
  <dc:subject/>
  <dc:creator>Yosra Kazemi</dc:creator>
  <cp:keywords/>
  <dc:description/>
  <cp:lastModifiedBy>Yosra Kazemi</cp:lastModifiedBy>
  <cp:revision>2</cp:revision>
  <dcterms:created xsi:type="dcterms:W3CDTF">2022-11-21T04:21:00Z</dcterms:created>
  <dcterms:modified xsi:type="dcterms:W3CDTF">2022-11-21T04:21:00Z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